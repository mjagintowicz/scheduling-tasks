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E7225" w14:textId="77777777" w:rsidR="00E5235E" w:rsidRDefault="0000000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Model zagadnienia</w:t>
      </w:r>
    </w:p>
    <w:p w14:paraId="6C5DA1F2" w14:textId="77777777" w:rsidR="00E5235E" w:rsidRDefault="00000000">
      <w:pPr>
        <w:pStyle w:val="ListParagraph"/>
        <w:numPr>
          <w:ilvl w:val="0"/>
          <w:numId w:val="1"/>
        </w:numPr>
      </w:pPr>
      <w:r>
        <w:t>Struktury danych</w:t>
      </w:r>
    </w:p>
    <w:p w14:paraId="5F1ABD12" w14:textId="77777777" w:rsidR="00E5235E" w:rsidRDefault="00000000">
      <w:pPr>
        <w:pStyle w:val="ListParagraph"/>
        <w:numPr>
          <w:ilvl w:val="0"/>
          <w:numId w:val="2"/>
        </w:numPr>
      </w:pPr>
      <w:r>
        <w:t xml:space="preserve">Zbiór zadań </w:t>
      </w:r>
    </w:p>
    <w:p w14:paraId="1FD434A2" w14:textId="77777777" w:rsidR="00E5235E" w:rsidRDefault="00000000">
      <w:pPr>
        <w:pStyle w:val="ListParagraph"/>
        <w:ind w:left="144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O={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2AF3DD34" w14:textId="77777777" w:rsidR="00E5235E" w:rsidRDefault="00E5235E">
      <w:pPr>
        <w:pStyle w:val="ListParagraph"/>
        <w:ind w:left="1440"/>
      </w:pPr>
    </w:p>
    <w:p w14:paraId="6879F020" w14:textId="77777777" w:rsidR="00E5235E" w:rsidRDefault="00000000">
      <w:pPr>
        <w:pStyle w:val="ListParagraph"/>
        <w:numPr>
          <w:ilvl w:val="0"/>
          <w:numId w:val="2"/>
        </w:numPr>
      </w:pPr>
      <w:r>
        <w:t>Data i godzina rozpoczęcia harmonogramu</w:t>
      </w:r>
    </w:p>
    <w:p w14:paraId="28FDEC78" w14:textId="77777777" w:rsidR="00E5235E" w:rsidRDefault="00000000">
      <w:pPr>
        <w:pStyle w:val="ListParagraph"/>
        <w:ind w:left="144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begin</m:t>
              </m:r>
            </m:sub>
          </m:sSub>
        </m:oMath>
      </m:oMathPara>
    </w:p>
    <w:p w14:paraId="30658033" w14:textId="77777777" w:rsidR="00E5235E" w:rsidRDefault="00E5235E">
      <w:pPr>
        <w:pStyle w:val="ListParagraph"/>
        <w:ind w:left="1440"/>
        <w:rPr>
          <w:rFonts w:eastAsia="Times New Roman"/>
        </w:rPr>
      </w:pPr>
    </w:p>
    <w:p w14:paraId="40F3FEBE" w14:textId="77777777" w:rsidR="00E5235E" w:rsidRDefault="00000000">
      <w:pPr>
        <w:pStyle w:val="ListParagraph"/>
        <w:numPr>
          <w:ilvl w:val="0"/>
          <w:numId w:val="2"/>
        </w:numPr>
      </w:pPr>
      <w:r>
        <w:t>Data i godzina zakończenia harmonogramu</w:t>
      </w:r>
    </w:p>
    <w:p w14:paraId="6B808D2C" w14:textId="77777777" w:rsidR="00E5235E" w:rsidRDefault="00000000">
      <w:pPr>
        <w:pStyle w:val="ListParagraph"/>
        <w:numPr>
          <w:ilvl w:val="0"/>
          <w:numId w:val="2"/>
        </w:num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</w:p>
    <w:p w14:paraId="3DB4BC22" w14:textId="77777777" w:rsidR="00E5235E" w:rsidRDefault="00E5235E">
      <w:pPr>
        <w:pStyle w:val="ListParagraph"/>
        <w:ind w:left="1440"/>
      </w:pPr>
    </w:p>
    <w:p w14:paraId="59A23499" w14:textId="77777777" w:rsidR="00E5235E" w:rsidRDefault="00000000">
      <w:pPr>
        <w:pStyle w:val="ListParagraph"/>
        <w:numPr>
          <w:ilvl w:val="0"/>
          <w:numId w:val="2"/>
        </w:numPr>
      </w:pPr>
      <w:r>
        <w:t>Czas przeznaczony na realizację i-tego zadania</w:t>
      </w:r>
    </w:p>
    <w:p w14:paraId="3EC8C007" w14:textId="77777777" w:rsidR="00E5235E" w:rsidRDefault="00000000">
      <w:pPr>
        <w:pStyle w:val="ListParagraph"/>
        <w:ind w:left="144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67B9C58" w14:textId="77777777" w:rsidR="00E5235E" w:rsidRDefault="00E5235E">
      <w:pPr>
        <w:pStyle w:val="ListParagraph"/>
        <w:ind w:left="1440"/>
      </w:pPr>
    </w:p>
    <w:p w14:paraId="3F29A09A" w14:textId="77777777" w:rsidR="00E5235E" w:rsidRDefault="00000000">
      <w:pPr>
        <w:pStyle w:val="ListParagraph"/>
        <w:numPr>
          <w:ilvl w:val="0"/>
          <w:numId w:val="2"/>
        </w:numPr>
      </w:pPr>
      <w:r>
        <w:t>Okno czasowe i-tego zadania (najwcześniejszy możliwy termin rozpoczęcia i najpóźniejszy możliwy termin zakończenia)</w:t>
      </w:r>
    </w:p>
    <w:p w14:paraId="3B031C79" w14:textId="77777777" w:rsidR="00E5235E" w:rsidRDefault="00000000">
      <w:pPr>
        <w:pStyle w:val="ListParagraph"/>
        <w:ind w:left="144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01681059" w14:textId="77777777" w:rsidR="00E5235E" w:rsidRDefault="00E5235E">
      <w:pPr>
        <w:pStyle w:val="ListParagraph"/>
        <w:ind w:left="1440"/>
      </w:pPr>
    </w:p>
    <w:p w14:paraId="1047D743" w14:textId="77777777" w:rsidR="00E5235E" w:rsidRDefault="00000000">
      <w:pPr>
        <w:pStyle w:val="ListParagraph"/>
        <w:numPr>
          <w:ilvl w:val="0"/>
          <w:numId w:val="2"/>
        </w:numPr>
      </w:pPr>
      <w:r>
        <w:t>Okno czasowe lokalizacji i-tego zadania w ciągu dnia</w:t>
      </w:r>
    </w:p>
    <w:p w14:paraId="2F19F045" w14:textId="77777777" w:rsidR="00E5235E" w:rsidRDefault="00000000">
      <w:pPr>
        <w:pStyle w:val="ListParagraph"/>
        <w:ind w:left="144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1235EA0" w14:textId="77777777" w:rsidR="00E5235E" w:rsidRDefault="00E5235E">
      <w:pPr>
        <w:pStyle w:val="ListParagraph"/>
        <w:ind w:left="1440"/>
      </w:pPr>
    </w:p>
    <w:p w14:paraId="14F1C9E7" w14:textId="77777777" w:rsidR="00E5235E" w:rsidRDefault="00000000">
      <w:pPr>
        <w:pStyle w:val="ListParagraph"/>
        <w:numPr>
          <w:ilvl w:val="0"/>
          <w:numId w:val="2"/>
        </w:numPr>
      </w:pPr>
      <w:r>
        <w:t xml:space="preserve">Zbiór lokalizacji dla poszczególnych zadań </w:t>
      </w:r>
      <w:r>
        <w:rPr>
          <w:rFonts w:eastAsia="Times New Roman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Times New Roman"/>
        </w:rPr>
        <w:t xml:space="preserve"> to lokalizacja punktu startowego – domu, z którego domyślnie rozpoczynana jest ścieżka każdego dnia)</w:t>
      </w:r>
    </w:p>
    <w:p w14:paraId="1ADB4D5E" w14:textId="77777777" w:rsidR="00E5235E" w:rsidRDefault="00000000">
      <w:pPr>
        <w:pStyle w:val="ListParagraph"/>
        <w:ind w:left="144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6A33D1F2" w14:textId="77777777" w:rsidR="00E5235E" w:rsidRDefault="00E5235E">
      <w:pPr>
        <w:pStyle w:val="ListParagraph"/>
        <w:ind w:left="1440"/>
        <w:rPr>
          <w:rFonts w:eastAsia="Times New Roman"/>
        </w:rPr>
      </w:pPr>
    </w:p>
    <w:p w14:paraId="610A1B59" w14:textId="77777777" w:rsidR="00E5235E" w:rsidRDefault="00000000">
      <w:pPr>
        <w:pStyle w:val="ListParagraph"/>
        <w:numPr>
          <w:ilvl w:val="0"/>
          <w:numId w:val="2"/>
        </w:numPr>
      </w:pPr>
      <w:r>
        <w:t xml:space="preserve">4 macierze dystansów (dla 4 możliwych środków transportu), określające czas na przedostanie się między lokalizacjami </w:t>
      </w:r>
    </w:p>
    <w:p w14:paraId="5BC8132D" w14:textId="77777777" w:rsidR="00E5235E" w:rsidRDefault="00000000">
      <w:pPr>
        <w:pStyle w:val="ListParagraph"/>
        <w:ind w:left="144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n+1 × n+1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0→n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n→0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</m:oMath>
      </m:oMathPara>
    </w:p>
    <w:p w14:paraId="25948A21" w14:textId="77777777" w:rsidR="00E5235E" w:rsidRDefault="00E5235E">
      <w:pPr>
        <w:pStyle w:val="ListParagraph"/>
        <w:ind w:left="1440"/>
      </w:pPr>
    </w:p>
    <w:p w14:paraId="4E83D33A" w14:textId="77777777" w:rsidR="00E5235E" w:rsidRDefault="00000000">
      <w:pPr>
        <w:pStyle w:val="ListParagraph"/>
        <w:numPr>
          <w:ilvl w:val="0"/>
          <w:numId w:val="2"/>
        </w:numPr>
      </w:pPr>
      <w:r>
        <w:t>2 macierze kosztów powyższego transportu (dla samochodu i komunikacji miejskiej)</w:t>
      </w:r>
    </w:p>
    <w:p w14:paraId="324B3D99" w14:textId="77777777" w:rsidR="00E5235E" w:rsidRDefault="00000000">
      <w:pPr>
        <w:pStyle w:val="ListParagraph"/>
        <w:ind w:left="1440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n+1 × n+1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0→n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n→0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</m:mr>
              </m:m>
            </m:e>
          </m:d>
        </m:oMath>
      </m:oMathPara>
    </w:p>
    <w:p w14:paraId="0B86F525" w14:textId="77777777" w:rsidR="00E5235E" w:rsidRDefault="00E5235E">
      <w:pPr>
        <w:rPr>
          <w:rFonts w:eastAsia="Times New Roman"/>
        </w:rPr>
      </w:pPr>
    </w:p>
    <w:p w14:paraId="537748C2" w14:textId="77777777" w:rsidR="00E5235E" w:rsidRDefault="00000000">
      <w:pPr>
        <w:pStyle w:val="ListParagraph"/>
        <w:numPr>
          <w:ilvl w:val="0"/>
          <w:numId w:val="1"/>
        </w:numPr>
      </w:pPr>
      <w:r>
        <w:t>Postać rozwiązania</w:t>
      </w:r>
    </w:p>
    <w:p w14:paraId="222F1CC9" w14:textId="77777777" w:rsidR="00E5235E" w:rsidRDefault="00000000">
      <w:pPr>
        <w:pStyle w:val="ListParagraph"/>
      </w:pPr>
      <w:r>
        <w:t>Zadania uszeregowane w kolejności od najwcześniejszego do najpóźniejszego wraz ze sposobem transportu, czasem rozpoczęcia transportu, kosztem, czasem rozpoczęcia zadania, czasem zakończenia zadania</w:t>
      </w:r>
    </w:p>
    <w:p w14:paraId="04700A7D" w14:textId="77777777" w:rsidR="00E5235E" w:rsidRDefault="00000000">
      <w:pPr>
        <w:pStyle w:val="ListParagraph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π=&lt;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&gt;</m:t>
          </m:r>
        </m:oMath>
      </m:oMathPara>
    </w:p>
    <w:p w14:paraId="594F0B1D" w14:textId="77777777" w:rsidR="00E5235E" w:rsidRDefault="00000000">
      <w:pPr>
        <w:pStyle w:val="ListParagraph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={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D,i</m:t>
              </m:r>
            </m:sub>
          </m:sSub>
          <m:r>
            <w:rPr>
              <w:rFonts w:ascii="Cambria Math" w:hAnsi="Cambria Math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start, i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start,i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486A5018" w14:textId="77777777" w:rsidR="00E5235E" w:rsidRDefault="00000000">
      <w:pPr>
        <w:pStyle w:val="ListParagraph"/>
        <w:numPr>
          <w:ilvl w:val="0"/>
          <w:numId w:val="1"/>
        </w:numPr>
      </w:pPr>
      <w:r>
        <w:t>Funkcja celu</w:t>
      </w:r>
    </w:p>
    <w:p w14:paraId="318F8C86" w14:textId="77777777" w:rsidR="00E5235E" w:rsidRDefault="00000000">
      <w:pPr>
        <w:pStyle w:val="ListParagraph"/>
        <w:numPr>
          <w:ilvl w:val="0"/>
          <w:numId w:val="1"/>
        </w:numPr>
      </w:pPr>
      <w:r>
        <w:t>Ograniczenia</w:t>
      </w:r>
    </w:p>
    <w:sectPr w:rsidR="00E5235E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86E09" w14:textId="77777777" w:rsidR="0079723E" w:rsidRDefault="0079723E">
      <w:pPr>
        <w:spacing w:after="0" w:line="240" w:lineRule="auto"/>
      </w:pPr>
      <w:r>
        <w:separator/>
      </w:r>
    </w:p>
  </w:endnote>
  <w:endnote w:type="continuationSeparator" w:id="0">
    <w:p w14:paraId="7DE91B89" w14:textId="77777777" w:rsidR="0079723E" w:rsidRDefault="00797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D5E23" w14:textId="77777777" w:rsidR="0079723E" w:rsidRDefault="0079723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5C741EB" w14:textId="77777777" w:rsidR="0079723E" w:rsidRDefault="00797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1E2F74"/>
    <w:multiLevelType w:val="multilevel"/>
    <w:tmpl w:val="87181B30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6E476C9D"/>
    <w:multiLevelType w:val="multilevel"/>
    <w:tmpl w:val="4198D9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num w:numId="1" w16cid:durableId="714744426">
    <w:abstractNumId w:val="1"/>
  </w:num>
  <w:num w:numId="2" w16cid:durableId="68721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5235E"/>
    <w:rsid w:val="000A4A60"/>
    <w:rsid w:val="00251B04"/>
    <w:rsid w:val="0079723E"/>
    <w:rsid w:val="00E5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2B57D"/>
  <w15:docId w15:val="{65F1040F-AFE6-48B6-ABB2-F3ED11AD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3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2F5496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Calibri Light" w:eastAsia="Times New Roman" w:hAnsi="Calibri Light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2F5496"/>
    </w:rPr>
  </w:style>
  <w:style w:type="paragraph" w:styleId="IntenseQuot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rPr>
      <w:i/>
      <w:iCs/>
      <w:color w:val="2F5496"/>
    </w:rPr>
  </w:style>
  <w:style w:type="character" w:styleId="IntenseReference">
    <w:name w:val="Intense Reference"/>
    <w:basedOn w:val="DefaultParagraphFont"/>
    <w:rPr>
      <w:b/>
      <w:bCs/>
      <w:smallCaps/>
      <w:color w:val="2F5496"/>
      <w:spacing w:val="5"/>
    </w:rPr>
  </w:style>
  <w:style w:type="character" w:styleId="PlaceholderText">
    <w:name w:val="Placeholder Text"/>
    <w:basedOn w:val="DefaultParagraphFont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Jagintowicz</dc:creator>
  <dc:description/>
  <cp:lastModifiedBy>Maria Jagintowicz</cp:lastModifiedBy>
  <cp:revision>2</cp:revision>
  <dcterms:created xsi:type="dcterms:W3CDTF">2024-10-18T15:29:00Z</dcterms:created>
  <dcterms:modified xsi:type="dcterms:W3CDTF">2024-10-18T15:29:00Z</dcterms:modified>
</cp:coreProperties>
</file>